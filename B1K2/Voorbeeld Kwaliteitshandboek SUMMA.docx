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677EDA13" w14:textId="77777777" w:rsidTr="00B7520C">
            <w:tc>
              <w:tcPr>
                <w:tcW w:w="7054" w:type="dxa"/>
              </w:tcPr>
              <w:p w14:paraId="19C8927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3EA8A997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390A7458" w14:textId="77777777" w:rsidTr="00B7520C">
            <w:tc>
              <w:tcPr>
                <w:tcW w:w="7054" w:type="dxa"/>
              </w:tcPr>
              <w:p w14:paraId="54C593D5" w14:textId="065EE566" w:rsidR="003B21D4" w:rsidRPr="003B21D4" w:rsidRDefault="000B0979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P. Rogrammeur</w:t>
                </w:r>
              </w:p>
            </w:tc>
            <w:tc>
              <w:tcPr>
                <w:tcW w:w="2234" w:type="dxa"/>
              </w:tcPr>
              <w:p w14:paraId="3AC52ADF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014"/>
          </w:tblGrid>
          <w:tr w:rsidR="000202AF" w14:paraId="5D5D350B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1E2ACF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7E91AAF" wp14:editId="04B16ECA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413E5088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BC8CBC6" w14:textId="77777777" w:rsidR="000202AF" w:rsidRDefault="00CC4E8C" w:rsidP="00B73D4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Kwaliteitshandboek</w:t>
                    </w:r>
                  </w:p>
                </w:sdtContent>
              </w:sdt>
            </w:tc>
          </w:tr>
          <w:tr w:rsidR="000202AF" w14:paraId="51A7ED62" w14:textId="77777777" w:rsidTr="000202AF">
            <w:tc>
              <w:tcPr>
                <w:tcW w:w="7442" w:type="dxa"/>
              </w:tcPr>
              <w:p w14:paraId="0EA456F0" w14:textId="60A7A2F3" w:rsidR="000202AF" w:rsidRPr="000202AF" w:rsidRDefault="00B879B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Voorbeeldproject</w:t>
                </w:r>
              </w:p>
            </w:tc>
          </w:tr>
        </w:tbl>
        <w:p w14:paraId="324AAB49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14:paraId="7599CB76" w14:textId="77777777" w:rsidR="00171C89" w:rsidRDefault="00171C89" w:rsidP="00576C56">
      <w:pPr>
        <w:rPr>
          <w:rFonts w:ascii="Arial" w:hAnsi="Arial" w:cs="Arial"/>
        </w:rPr>
      </w:pPr>
    </w:p>
    <w:p w14:paraId="281F53B2" w14:textId="77777777" w:rsidR="0066776B" w:rsidRDefault="0066776B" w:rsidP="00576C56">
      <w:pPr>
        <w:rPr>
          <w:rFonts w:ascii="Arial" w:hAnsi="Arial" w:cs="Arial"/>
        </w:rPr>
      </w:pPr>
    </w:p>
    <w:p w14:paraId="54DAA7CF" w14:textId="615D5DDB" w:rsidR="00C40CE8" w:rsidRDefault="00B73D42" w:rsidP="005652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64895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22F69478" w14:textId="77777777" w:rsidR="007322D4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8360" w:history="1">
            <w:r w:rsidR="007322D4" w:rsidRPr="00620499">
              <w:rPr>
                <w:rStyle w:val="Hyperlink"/>
                <w:noProof/>
              </w:rPr>
              <w:t>1.</w:t>
            </w:r>
            <w:r w:rsidR="00732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Kwaliteitshandboek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_Toc462308360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68AA97B5" w14:textId="77777777" w:rsidR="007322D4" w:rsidRDefault="00E52E72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1" w:history="1">
            <w:r w:rsidR="007322D4" w:rsidRPr="00620499">
              <w:rPr>
                <w:rStyle w:val="Hyperlink"/>
                <w:noProof/>
              </w:rPr>
              <w:t>1.1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planning van de realisatie en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_Toc462308361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738AEBF8" w14:textId="77777777" w:rsidR="007322D4" w:rsidRDefault="00E52E72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2" w:history="1">
            <w:r w:rsidR="007322D4" w:rsidRPr="00620499">
              <w:rPr>
                <w:rStyle w:val="Hyperlink"/>
                <w:noProof/>
              </w:rPr>
              <w:t>1.2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realisatie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_Toc462308362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338B748B" w14:textId="77777777" w:rsidR="007322D4" w:rsidRDefault="00E52E72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3" w:history="1">
            <w:r w:rsidR="007322D4" w:rsidRPr="00620499">
              <w:rPr>
                <w:rStyle w:val="Hyperlink"/>
                <w:noProof/>
              </w:rPr>
              <w:t>1.3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wijzigingen na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_Toc462308363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0802BE42" w14:textId="77777777" w:rsidR="005754E0" w:rsidRDefault="000B21DE" w:rsidP="007322D4">
          <w:pPr>
            <w:sectPr w:rsidR="005754E0" w:rsidSect="008374F1">
              <w:headerReference w:type="even" r:id="rId10"/>
              <w:headerReference w:type="default" r:id="rId11"/>
              <w:footerReference w:type="even" r:id="rId12"/>
              <w:footerReference w:type="default" r:id="rId13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6C49A192" w14:textId="77777777" w:rsidR="007322D4" w:rsidRDefault="007322D4" w:rsidP="007322D4">
      <w:pPr>
        <w:pStyle w:val="Heading1"/>
      </w:pPr>
      <w:bookmarkStart w:id="0" w:name="_Toc449617732"/>
      <w:bookmarkStart w:id="1" w:name="_Toc462308360"/>
      <w:r w:rsidRPr="00801FEB">
        <w:lastRenderedPageBreak/>
        <w:t>Kwaliteitshandboek</w:t>
      </w:r>
      <w:bookmarkEnd w:id="0"/>
      <w:bookmarkEnd w:id="1"/>
    </w:p>
    <w:p w14:paraId="5FC855B3" w14:textId="77777777" w:rsidR="007322D4" w:rsidRPr="007322D4" w:rsidRDefault="007322D4" w:rsidP="007322D4">
      <w:pPr>
        <w:rPr>
          <w:i/>
          <w:highlight w:val="lightGray"/>
        </w:rPr>
      </w:pPr>
      <w:r w:rsidRPr="007322D4">
        <w:rPr>
          <w:i/>
          <w:highlight w:val="lightGray"/>
        </w:rPr>
        <w:t>Het kwaliteitshandboek bestaat uit drie onderdelen.</w:t>
      </w:r>
    </w:p>
    <w:p w14:paraId="238C9104" w14:textId="77777777" w:rsidR="007322D4" w:rsidRPr="007322D4" w:rsidRDefault="007322D4" w:rsidP="007322D4">
      <w:pPr>
        <w:pStyle w:val="ListParagraph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planning van de realisatie en de test</w:t>
      </w:r>
    </w:p>
    <w:p w14:paraId="62A409E3" w14:textId="77777777" w:rsidR="007322D4" w:rsidRPr="007322D4" w:rsidRDefault="007322D4" w:rsidP="007322D4">
      <w:pPr>
        <w:pStyle w:val="ListParagraph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realisatie</w:t>
      </w:r>
    </w:p>
    <w:p w14:paraId="4A1C3596" w14:textId="77777777" w:rsidR="007322D4" w:rsidRPr="007322D4" w:rsidRDefault="007322D4" w:rsidP="007322D4">
      <w:pPr>
        <w:pStyle w:val="ListParagraph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wijzigingen na de test</w:t>
      </w:r>
    </w:p>
    <w:p w14:paraId="37409974" w14:textId="77777777" w:rsidR="007322D4" w:rsidRPr="007322D4" w:rsidRDefault="007322D4" w:rsidP="007322D4">
      <w:pPr>
        <w:pStyle w:val="Heading2"/>
        <w:rPr>
          <w:i/>
        </w:rPr>
      </w:pPr>
      <w:bookmarkStart w:id="2" w:name="_Toc462308361"/>
      <w:r w:rsidRPr="007322D4">
        <w:rPr>
          <w:i/>
        </w:rPr>
        <w:t>De planning van de realisatie en de test</w:t>
      </w:r>
      <w:bookmarkEnd w:id="2"/>
    </w:p>
    <w:p w14:paraId="444BC870" w14:textId="77777777"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een planning van de realisatie en de test te maken: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845"/>
        <w:gridCol w:w="2284"/>
        <w:gridCol w:w="2897"/>
      </w:tblGrid>
      <w:tr w:rsidR="007322D4" w:rsidRPr="007322D4" w14:paraId="258EC96A" w14:textId="77777777" w:rsidTr="00D15247">
        <w:tc>
          <w:tcPr>
            <w:tcW w:w="5000" w:type="pct"/>
            <w:gridSpan w:val="4"/>
            <w:shd w:val="clear" w:color="auto" w:fill="BFBFBF"/>
          </w:tcPr>
          <w:p w14:paraId="2A554D9A" w14:textId="77777777"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Planning van de realisatie en test</w:t>
            </w:r>
          </w:p>
        </w:tc>
      </w:tr>
      <w:tr w:rsidR="007322D4" w:rsidRPr="007322D4" w14:paraId="0B712FA8" w14:textId="77777777" w:rsidTr="001807B6">
        <w:tc>
          <w:tcPr>
            <w:tcW w:w="1078" w:type="pct"/>
            <w:tcBorders>
              <w:right w:val="single" w:sz="4" w:space="0" w:color="auto"/>
            </w:tcBorders>
            <w:shd w:val="clear" w:color="auto" w:fill="BFBFBF"/>
          </w:tcPr>
          <w:p w14:paraId="71D1B162" w14:textId="7AE00BCE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Onderdeel/ Scherm/ Venster</w:t>
            </w:r>
          </w:p>
        </w:tc>
        <w:tc>
          <w:tcPr>
            <w:tcW w:w="103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48F008E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127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D14F61E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1618" w:type="pct"/>
            <w:tcBorders>
              <w:left w:val="single" w:sz="4" w:space="0" w:color="auto"/>
            </w:tcBorders>
            <w:shd w:val="clear" w:color="auto" w:fill="BFBFBF"/>
          </w:tcPr>
          <w:p w14:paraId="3832AF05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</w:tr>
      <w:tr w:rsidR="007322D4" w:rsidRPr="007322D4" w14:paraId="641820CB" w14:textId="77777777" w:rsidTr="001807B6">
        <w:tc>
          <w:tcPr>
            <w:tcW w:w="1078" w:type="pct"/>
            <w:shd w:val="clear" w:color="auto" w:fill="auto"/>
          </w:tcPr>
          <w:p w14:paraId="103DF589" w14:textId="759E2E23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Item toevoegen</w:t>
            </w:r>
          </w:p>
        </w:tc>
        <w:tc>
          <w:tcPr>
            <w:tcW w:w="1030" w:type="pct"/>
            <w:shd w:val="clear" w:color="auto" w:fill="auto"/>
          </w:tcPr>
          <w:p w14:paraId="34013068" w14:textId="53DF1B5E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P. Rogrammeur</w:t>
            </w:r>
          </w:p>
        </w:tc>
        <w:tc>
          <w:tcPr>
            <w:tcW w:w="1275" w:type="pct"/>
            <w:shd w:val="clear" w:color="auto" w:fill="auto"/>
          </w:tcPr>
          <w:p w14:paraId="2CAAE2FE" w14:textId="483D2F8C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13-11-2018 15.00</w:t>
            </w:r>
          </w:p>
        </w:tc>
        <w:tc>
          <w:tcPr>
            <w:tcW w:w="1618" w:type="pct"/>
            <w:shd w:val="clear" w:color="auto" w:fill="auto"/>
          </w:tcPr>
          <w:p w14:paraId="32D3029D" w14:textId="3E344316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 xml:space="preserve">13-11-2018 </w:t>
            </w:r>
            <w:r>
              <w:rPr>
                <w:i/>
                <w:highlight w:val="lightGray"/>
              </w:rPr>
              <w:t>16.00</w:t>
            </w:r>
          </w:p>
        </w:tc>
      </w:tr>
      <w:tr w:rsidR="007322D4" w:rsidRPr="007322D4" w14:paraId="3737FBFD" w14:textId="77777777" w:rsidTr="001807B6">
        <w:tc>
          <w:tcPr>
            <w:tcW w:w="1078" w:type="pct"/>
            <w:shd w:val="clear" w:color="auto" w:fill="auto"/>
          </w:tcPr>
          <w:p w14:paraId="0CAEEAD5" w14:textId="449EB83A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Item wijzigen</w:t>
            </w:r>
          </w:p>
        </w:tc>
        <w:tc>
          <w:tcPr>
            <w:tcW w:w="1030" w:type="pct"/>
            <w:shd w:val="clear" w:color="auto" w:fill="auto"/>
          </w:tcPr>
          <w:p w14:paraId="2D73B41D" w14:textId="58E5E449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P. Rogrammeur</w:t>
            </w:r>
          </w:p>
        </w:tc>
        <w:tc>
          <w:tcPr>
            <w:tcW w:w="1275" w:type="pct"/>
            <w:shd w:val="clear" w:color="auto" w:fill="auto"/>
          </w:tcPr>
          <w:p w14:paraId="4AD181FE" w14:textId="7AD42397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13-11-2018 16.00</w:t>
            </w:r>
          </w:p>
        </w:tc>
        <w:tc>
          <w:tcPr>
            <w:tcW w:w="1618" w:type="pct"/>
            <w:shd w:val="clear" w:color="auto" w:fill="auto"/>
          </w:tcPr>
          <w:p w14:paraId="6274D5B9" w14:textId="344146AE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 xml:space="preserve">13-11-2018 </w:t>
            </w:r>
            <w:r>
              <w:rPr>
                <w:i/>
                <w:highlight w:val="lightGray"/>
              </w:rPr>
              <w:t>17.00</w:t>
            </w:r>
          </w:p>
        </w:tc>
      </w:tr>
      <w:tr w:rsidR="007322D4" w:rsidRPr="007322D4" w14:paraId="682AB1F5" w14:textId="77777777" w:rsidTr="001807B6">
        <w:tc>
          <w:tcPr>
            <w:tcW w:w="1078" w:type="pct"/>
            <w:shd w:val="clear" w:color="auto" w:fill="auto"/>
          </w:tcPr>
          <w:p w14:paraId="79CAF452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030" w:type="pct"/>
            <w:shd w:val="clear" w:color="auto" w:fill="auto"/>
          </w:tcPr>
          <w:p w14:paraId="7A0BDEB4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275" w:type="pct"/>
            <w:shd w:val="clear" w:color="auto" w:fill="auto"/>
          </w:tcPr>
          <w:p w14:paraId="346B9567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618" w:type="pct"/>
            <w:shd w:val="clear" w:color="auto" w:fill="auto"/>
          </w:tcPr>
          <w:p w14:paraId="1E4F6D8E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14:paraId="48F9E7E2" w14:textId="77777777" w:rsidR="007322D4" w:rsidRPr="007322D4" w:rsidRDefault="007322D4" w:rsidP="007322D4">
      <w:pPr>
        <w:pStyle w:val="Heading2"/>
        <w:rPr>
          <w:i/>
        </w:rPr>
      </w:pPr>
      <w:bookmarkStart w:id="3" w:name="_Toc462308362"/>
      <w:r w:rsidRPr="007322D4">
        <w:rPr>
          <w:i/>
        </w:rPr>
        <w:t>De realisatie</w:t>
      </w:r>
      <w:bookmarkEnd w:id="3"/>
    </w:p>
    <w:p w14:paraId="3641A7D0" w14:textId="77777777"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de realisatie te documenteren: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3739"/>
        <w:gridCol w:w="1585"/>
      </w:tblGrid>
      <w:tr w:rsidR="007322D4" w:rsidRPr="007322D4" w14:paraId="2B594BFE" w14:textId="77777777" w:rsidTr="00D15247">
        <w:tc>
          <w:tcPr>
            <w:tcW w:w="5000" w:type="pct"/>
            <w:gridSpan w:val="3"/>
            <w:shd w:val="clear" w:color="auto" w:fill="BFBFBF"/>
          </w:tcPr>
          <w:p w14:paraId="0FCFA0D2" w14:textId="77777777"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Realisatie</w:t>
            </w:r>
          </w:p>
        </w:tc>
      </w:tr>
      <w:tr w:rsidR="007322D4" w:rsidRPr="007322D4" w14:paraId="40198BE5" w14:textId="77777777" w:rsidTr="00D15247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14:paraId="1BC50F7D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1EFFB6F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14:paraId="1E8DC70A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Klaar op</w:t>
            </w:r>
          </w:p>
        </w:tc>
      </w:tr>
      <w:tr w:rsidR="007322D4" w:rsidRPr="007322D4" w14:paraId="6BFC5373" w14:textId="77777777" w:rsidTr="00D15247">
        <w:tc>
          <w:tcPr>
            <w:tcW w:w="2028" w:type="pct"/>
            <w:shd w:val="clear" w:color="auto" w:fill="auto"/>
          </w:tcPr>
          <w:p w14:paraId="2F18B20D" w14:textId="6B42CA34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Item toevoegen</w:t>
            </w:r>
          </w:p>
        </w:tc>
        <w:tc>
          <w:tcPr>
            <w:tcW w:w="2087" w:type="pct"/>
            <w:shd w:val="clear" w:color="auto" w:fill="auto"/>
          </w:tcPr>
          <w:p w14:paraId="617358BD" w14:textId="3C44363E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P. Rogrammeur</w:t>
            </w:r>
          </w:p>
        </w:tc>
        <w:tc>
          <w:tcPr>
            <w:tcW w:w="885" w:type="pct"/>
            <w:shd w:val="clear" w:color="auto" w:fill="auto"/>
          </w:tcPr>
          <w:p w14:paraId="21203775" w14:textId="1585A2BF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13-11-2018</w:t>
            </w:r>
          </w:p>
        </w:tc>
      </w:tr>
      <w:tr w:rsidR="007322D4" w:rsidRPr="007322D4" w14:paraId="5B88B2C4" w14:textId="77777777" w:rsidTr="00D15247">
        <w:tc>
          <w:tcPr>
            <w:tcW w:w="2028" w:type="pct"/>
            <w:shd w:val="clear" w:color="auto" w:fill="auto"/>
          </w:tcPr>
          <w:p w14:paraId="4A1A5BB6" w14:textId="59466D8A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Item wijzigen</w:t>
            </w:r>
          </w:p>
        </w:tc>
        <w:tc>
          <w:tcPr>
            <w:tcW w:w="2087" w:type="pct"/>
            <w:shd w:val="clear" w:color="auto" w:fill="auto"/>
          </w:tcPr>
          <w:p w14:paraId="703D358C" w14:textId="605E564E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P. Rogrammeur</w:t>
            </w:r>
          </w:p>
        </w:tc>
        <w:tc>
          <w:tcPr>
            <w:tcW w:w="885" w:type="pct"/>
            <w:shd w:val="clear" w:color="auto" w:fill="auto"/>
          </w:tcPr>
          <w:p w14:paraId="773C334B" w14:textId="036EBFDD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13-11-2018</w:t>
            </w:r>
          </w:p>
        </w:tc>
      </w:tr>
      <w:tr w:rsidR="007322D4" w:rsidRPr="007322D4" w14:paraId="58ECBAB4" w14:textId="77777777" w:rsidTr="00D15247">
        <w:tc>
          <w:tcPr>
            <w:tcW w:w="2028" w:type="pct"/>
            <w:shd w:val="clear" w:color="auto" w:fill="auto"/>
          </w:tcPr>
          <w:p w14:paraId="263EE00C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14:paraId="5525F3D7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14:paraId="2C0863E3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14:paraId="0CC370EC" w14:textId="77777777" w:rsidR="007322D4" w:rsidRPr="007322D4" w:rsidRDefault="007322D4" w:rsidP="007322D4">
      <w:pPr>
        <w:pStyle w:val="Heading2"/>
        <w:rPr>
          <w:i/>
        </w:rPr>
      </w:pPr>
      <w:bookmarkStart w:id="4" w:name="_Toc462308363"/>
      <w:r w:rsidRPr="007322D4">
        <w:rPr>
          <w:i/>
        </w:rPr>
        <w:t>De wijzigingen na de test</w:t>
      </w:r>
      <w:bookmarkEnd w:id="4"/>
    </w:p>
    <w:p w14:paraId="40CFC5EE" w14:textId="77777777"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te documenteren welke wijzigingen er na de test zijn doorgevoerd: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987"/>
        <w:gridCol w:w="940"/>
        <w:gridCol w:w="844"/>
        <w:gridCol w:w="3475"/>
      </w:tblGrid>
      <w:tr w:rsidR="007322D4" w:rsidRPr="007322D4" w14:paraId="73362D62" w14:textId="77777777" w:rsidTr="00D15247">
        <w:tc>
          <w:tcPr>
            <w:tcW w:w="5000" w:type="pct"/>
            <w:gridSpan w:val="5"/>
            <w:shd w:val="clear" w:color="auto" w:fill="BFBFBF"/>
          </w:tcPr>
          <w:p w14:paraId="7DE91E23" w14:textId="77777777"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Wijzigingen</w:t>
            </w:r>
          </w:p>
        </w:tc>
      </w:tr>
      <w:tr w:rsidR="007322D4" w:rsidRPr="007322D4" w14:paraId="56362A2B" w14:textId="77777777" w:rsidTr="00D15247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0077EE6F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402C61C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976D2F9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6E8885A4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067BCB62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Wijziging</w:t>
            </w:r>
          </w:p>
        </w:tc>
      </w:tr>
      <w:tr w:rsidR="007322D4" w:rsidRPr="007322D4" w14:paraId="273DFD16" w14:textId="77777777" w:rsidTr="00D15247">
        <w:tc>
          <w:tcPr>
            <w:tcW w:w="955" w:type="pct"/>
            <w:shd w:val="clear" w:color="auto" w:fill="auto"/>
          </w:tcPr>
          <w:p w14:paraId="76FC9CF8" w14:textId="530DC906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Wijzigen.php</w:t>
            </w:r>
          </w:p>
        </w:tc>
        <w:tc>
          <w:tcPr>
            <w:tcW w:w="1109" w:type="pct"/>
            <w:shd w:val="clear" w:color="auto" w:fill="auto"/>
          </w:tcPr>
          <w:p w14:paraId="541EBEC5" w14:textId="528C73D4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P. Rogrammeur</w:t>
            </w:r>
          </w:p>
        </w:tc>
        <w:tc>
          <w:tcPr>
            <w:tcW w:w="525" w:type="pct"/>
            <w:shd w:val="clear" w:color="auto" w:fill="auto"/>
          </w:tcPr>
          <w:p w14:paraId="3A895BF7" w14:textId="1DE0ED23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09.00</w:t>
            </w:r>
          </w:p>
        </w:tc>
        <w:tc>
          <w:tcPr>
            <w:tcW w:w="471" w:type="pct"/>
            <w:shd w:val="clear" w:color="auto" w:fill="auto"/>
          </w:tcPr>
          <w:p w14:paraId="4299E8C0" w14:textId="55E63D2B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11.00</w:t>
            </w:r>
          </w:p>
        </w:tc>
        <w:tc>
          <w:tcPr>
            <w:tcW w:w="1941" w:type="pct"/>
            <w:shd w:val="clear" w:color="auto" w:fill="auto"/>
          </w:tcPr>
          <w:p w14:paraId="2582D54F" w14:textId="413C898A" w:rsidR="007322D4" w:rsidRPr="001807B6" w:rsidRDefault="001807B6" w:rsidP="001807B6">
            <w:pPr>
              <w:pStyle w:val="NoSpacing"/>
              <w:rPr>
                <w:i/>
                <w:iCs/>
                <w:highlight w:val="lightGray"/>
              </w:rPr>
            </w:pPr>
            <w:r w:rsidRPr="001807B6">
              <w:rPr>
                <w:i/>
                <w:iCs/>
                <w:highlight w:val="lightGray"/>
              </w:rPr>
              <w:t>Naam wijzigen van int naar string</w:t>
            </w:r>
          </w:p>
        </w:tc>
      </w:tr>
      <w:tr w:rsidR="007322D4" w:rsidRPr="007322D4" w14:paraId="42B4002B" w14:textId="77777777" w:rsidTr="00D15247">
        <w:tc>
          <w:tcPr>
            <w:tcW w:w="955" w:type="pct"/>
            <w:shd w:val="clear" w:color="auto" w:fill="auto"/>
          </w:tcPr>
          <w:p w14:paraId="1022F01D" w14:textId="78D30006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Wijzigen.php</w:t>
            </w:r>
          </w:p>
        </w:tc>
        <w:tc>
          <w:tcPr>
            <w:tcW w:w="1109" w:type="pct"/>
            <w:shd w:val="clear" w:color="auto" w:fill="auto"/>
          </w:tcPr>
          <w:p w14:paraId="27624814" w14:textId="5C80E4F8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P. Rogrammeur</w:t>
            </w:r>
          </w:p>
        </w:tc>
        <w:tc>
          <w:tcPr>
            <w:tcW w:w="525" w:type="pct"/>
            <w:shd w:val="clear" w:color="auto" w:fill="auto"/>
          </w:tcPr>
          <w:p w14:paraId="0073DBF2" w14:textId="0314CB87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11.00</w:t>
            </w:r>
          </w:p>
        </w:tc>
        <w:tc>
          <w:tcPr>
            <w:tcW w:w="471" w:type="pct"/>
            <w:shd w:val="clear" w:color="auto" w:fill="auto"/>
          </w:tcPr>
          <w:p w14:paraId="77C97A9F" w14:textId="65643B36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11.15</w:t>
            </w:r>
          </w:p>
        </w:tc>
        <w:tc>
          <w:tcPr>
            <w:tcW w:w="1941" w:type="pct"/>
            <w:shd w:val="clear" w:color="auto" w:fill="auto"/>
          </w:tcPr>
          <w:p w14:paraId="0772304F" w14:textId="79C162F5" w:rsidR="007322D4" w:rsidRPr="007322D4" w:rsidRDefault="001807B6" w:rsidP="00D15247">
            <w:pPr>
              <w:rPr>
                <w:i/>
                <w:highlight w:val="lightGray"/>
              </w:rPr>
            </w:pPr>
            <w:r>
              <w:rPr>
                <w:i/>
                <w:highlight w:val="lightGray"/>
              </w:rPr>
              <w:t>Titel pagina moest ‘Wijzigen’ zijn</w:t>
            </w:r>
          </w:p>
        </w:tc>
      </w:tr>
      <w:tr w:rsidR="007322D4" w:rsidRPr="007322D4" w14:paraId="368812FF" w14:textId="77777777" w:rsidTr="00D15247">
        <w:tc>
          <w:tcPr>
            <w:tcW w:w="955" w:type="pct"/>
            <w:shd w:val="clear" w:color="auto" w:fill="auto"/>
          </w:tcPr>
          <w:p w14:paraId="0E7757AD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136B4A76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161456B4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254EF5F5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13E852E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14:paraId="45FDE28D" w14:textId="77777777" w:rsidR="00E15D68" w:rsidRPr="001955AF" w:rsidRDefault="00E15D68" w:rsidP="007322D4">
      <w:pPr>
        <w:pStyle w:val="Heading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83C9D" w14:textId="77777777" w:rsidR="00E52E72" w:rsidRDefault="00E52E72" w:rsidP="00E15D68">
      <w:pPr>
        <w:spacing w:line="240" w:lineRule="auto"/>
      </w:pPr>
      <w:r>
        <w:separator/>
      </w:r>
    </w:p>
  </w:endnote>
  <w:endnote w:type="continuationSeparator" w:id="0">
    <w:p w14:paraId="5D18CADF" w14:textId="77777777" w:rsidR="00E52E72" w:rsidRDefault="00E52E72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295978"/>
      <w:docPartObj>
        <w:docPartGallery w:val="Page Numbers (Bottom of Page)"/>
        <w:docPartUnique/>
      </w:docPartObj>
    </w:sdtPr>
    <w:sdtEndPr/>
    <w:sdtContent>
      <w:p w14:paraId="3CAB9D40" w14:textId="77777777"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E8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665263"/>
      <w:docPartObj>
        <w:docPartGallery w:val="Page Numbers (Bottom of Page)"/>
        <w:docPartUnique/>
      </w:docPartObj>
    </w:sdtPr>
    <w:sdtEndPr/>
    <w:sdtContent>
      <w:p w14:paraId="3F375AF1" w14:textId="77777777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1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22EB" w14:textId="77777777" w:rsidR="00E52E72" w:rsidRDefault="00E52E72" w:rsidP="00E15D68">
      <w:pPr>
        <w:spacing w:line="240" w:lineRule="auto"/>
      </w:pPr>
      <w:r>
        <w:separator/>
      </w:r>
    </w:p>
  </w:footnote>
  <w:footnote w:type="continuationSeparator" w:id="0">
    <w:p w14:paraId="411F9982" w14:textId="77777777" w:rsidR="00E52E72" w:rsidRDefault="00E52E72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E8C56" w14:textId="77777777"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E469" w14:textId="77777777" w:rsidR="004A0228" w:rsidRDefault="004A0228" w:rsidP="004A1F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0979"/>
    <w:rsid w:val="000B21DE"/>
    <w:rsid w:val="000D071E"/>
    <w:rsid w:val="000E73B9"/>
    <w:rsid w:val="00123D3B"/>
    <w:rsid w:val="00124288"/>
    <w:rsid w:val="001577A1"/>
    <w:rsid w:val="00171C89"/>
    <w:rsid w:val="001807B6"/>
    <w:rsid w:val="00181BA8"/>
    <w:rsid w:val="001955AF"/>
    <w:rsid w:val="001A0BD5"/>
    <w:rsid w:val="001A29EC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3D42"/>
    <w:rsid w:val="00B7520C"/>
    <w:rsid w:val="00B879BC"/>
    <w:rsid w:val="00BC2C6D"/>
    <w:rsid w:val="00BD0DAA"/>
    <w:rsid w:val="00BF329F"/>
    <w:rsid w:val="00C40CE8"/>
    <w:rsid w:val="00CA46B8"/>
    <w:rsid w:val="00CC4E8C"/>
    <w:rsid w:val="00CD5936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52E72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F1DA"/>
  <w15:docId w15:val="{DE690A4D-F153-4504-ACF0-C3EB38F1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A7F0D-4708-448A-A6DF-000658BF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00: leerjaar 1, AMO, versie 00</dc:subject>
  <dc:creator>Hosewol, Tommy</dc:creator>
  <cp:lastModifiedBy>Tommy Hosewol</cp:lastModifiedBy>
  <cp:revision>5</cp:revision>
  <dcterms:created xsi:type="dcterms:W3CDTF">2021-02-26T18:38:00Z</dcterms:created>
  <dcterms:modified xsi:type="dcterms:W3CDTF">2021-02-26T18:38:00Z</dcterms:modified>
</cp:coreProperties>
</file>